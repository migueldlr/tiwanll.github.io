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glossary/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152" w:rsidRDefault="000B6152">
      <w:pPr>
        <w:pStyle w:val="Heading1"/>
      </w:pPr>
      <w:r>
        <w:t>Objective</w:t>
      </w:r>
    </w:p>
    <w:sdt>
      <w:sdtPr>
        <w:id w:val="9459735"/>
        <w:placeholder>
          <w:docPart w:val="465F07697733234F8C5E48E775517A3F"/>
        </w:placeholder>
      </w:sdtPr>
      <w:sdtContent>
        <w:p w:rsidR="000B6152" w:rsidRDefault="000170AB">
          <w:pPr>
            <w:pStyle w:val="BodyText"/>
          </w:pPr>
          <w:r>
            <w:t xml:space="preserve">I hope to get the most out of an internship at </w:t>
          </w:r>
          <w:proofErr w:type="spellStart"/>
          <w:r>
            <w:t>Shodor</w:t>
          </w:r>
          <w:proofErr w:type="spellEnd"/>
          <w:r>
            <w:t xml:space="preserve"> and expand my knowledge of programming and computational science.</w:t>
          </w:r>
        </w:p>
      </w:sdtContent>
    </w:sdt>
    <w:p w:rsidR="000B6152" w:rsidRDefault="000B6152">
      <w:pPr>
        <w:pStyle w:val="Heading1"/>
      </w:pPr>
      <w:r>
        <w:t>Experience</w:t>
      </w:r>
    </w:p>
    <w:p w:rsidR="000B6152" w:rsidRDefault="000B6152">
      <w:pPr>
        <w:pStyle w:val="Heading2"/>
      </w:pPr>
      <w:sdt>
        <w:sdtPr>
          <w:id w:val="9459739"/>
          <w:placeholder>
            <w:docPart w:val="37BC78CC1FB3ED4C94E522D8363E499E"/>
          </w:placeholder>
        </w:sdtPr>
        <w:sdtContent>
          <w:proofErr w:type="spellStart"/>
          <w:r w:rsidR="000170AB">
            <w:t>Shodor</w:t>
          </w:r>
          <w:proofErr w:type="spellEnd"/>
          <w:r w:rsidR="00511B4C">
            <w:t xml:space="preserve"> Apprenticeship Program</w:t>
          </w:r>
        </w:sdtContent>
      </w:sdt>
      <w:r>
        <w:tab/>
        <w:t>November</w:t>
      </w:r>
      <w:r w:rsidR="00511B4C">
        <w:t xml:space="preserve"> 2013 – June 2014</w:t>
      </w:r>
    </w:p>
    <w:sdt>
      <w:sdtPr>
        <w:id w:val="9459741"/>
        <w:placeholder>
          <w:docPart w:val="4171CE82EDB9404DB50D2FE7B05F29F9"/>
        </w:placeholder>
      </w:sdtPr>
      <w:sdtContent>
        <w:p w:rsidR="00511B4C" w:rsidRDefault="00511B4C" w:rsidP="00511B4C">
          <w:pPr>
            <w:pStyle w:val="ListBullet"/>
          </w:pPr>
          <w:r>
            <w:t>Learned programming concepts in JavaScript and PHP</w:t>
          </w:r>
        </w:p>
        <w:p w:rsidR="00511B4C" w:rsidRDefault="00511B4C" w:rsidP="00511B4C">
          <w:pPr>
            <w:pStyle w:val="ListBullet"/>
          </w:pPr>
          <w:r>
            <w:t xml:space="preserve">Learned web design </w:t>
          </w:r>
          <w:r w:rsidR="00C44A3E">
            <w:t xml:space="preserve">using HTML5, CSS3, JavaScript, </w:t>
          </w:r>
          <w:proofErr w:type="spellStart"/>
          <w:r w:rsidR="00C44A3E">
            <w:t>j</w:t>
          </w:r>
          <w:r>
            <w:t>Query</w:t>
          </w:r>
          <w:proofErr w:type="spellEnd"/>
          <w:r>
            <w:t>, PHP and XML</w:t>
          </w:r>
        </w:p>
        <w:p w:rsidR="000B6152" w:rsidRDefault="002D3A2B" w:rsidP="00511B4C">
          <w:pPr>
            <w:pStyle w:val="ListBullet"/>
          </w:pPr>
          <w:r>
            <w:t xml:space="preserve">Modeling using </w:t>
          </w:r>
          <w:proofErr w:type="spellStart"/>
          <w:r>
            <w:t>VenSim</w:t>
          </w:r>
          <w:proofErr w:type="spellEnd"/>
          <w:r>
            <w:t xml:space="preserve">, </w:t>
          </w:r>
          <w:proofErr w:type="spellStart"/>
          <w:r>
            <w:t>AgentSheets</w:t>
          </w:r>
          <w:proofErr w:type="spellEnd"/>
          <w:r>
            <w:t>, and Excel</w:t>
          </w:r>
        </w:p>
      </w:sdtContent>
    </w:sdt>
    <w:p w:rsidR="000B6152" w:rsidRDefault="000B6152">
      <w:pPr>
        <w:pStyle w:val="Heading2"/>
      </w:pPr>
      <w:sdt>
        <w:sdtPr>
          <w:id w:val="9459744"/>
          <w:placeholder>
            <w:docPart w:val="9570383241931C4B81D296C4E36FB002"/>
          </w:placeholder>
        </w:sdtPr>
        <w:sdtContent>
          <w:r w:rsidR="00431514">
            <w:t>American Computer Science League</w:t>
          </w:r>
        </w:sdtContent>
      </w:sdt>
      <w:r>
        <w:tab/>
      </w:r>
      <w:r w:rsidR="000926C1">
        <w:t>May 2014</w:t>
      </w:r>
    </w:p>
    <w:sdt>
      <w:sdtPr>
        <w:id w:val="9459797"/>
        <w:placeholder>
          <w:docPart w:val="F526773FDECEDE42AC8732AFE76CD126"/>
        </w:placeholder>
      </w:sdtPr>
      <w:sdtContent>
        <w:p w:rsidR="000926C1" w:rsidRDefault="000926C1" w:rsidP="000926C1">
          <w:pPr>
            <w:pStyle w:val="ListBullet"/>
          </w:pPr>
          <w:r>
            <w:t xml:space="preserve">Competed as captain of </w:t>
          </w:r>
          <w:r w:rsidR="00AF2D97">
            <w:t>five-person programming team</w:t>
          </w:r>
        </w:p>
        <w:p w:rsidR="000926C1" w:rsidRDefault="000926C1" w:rsidP="000926C1">
          <w:pPr>
            <w:pStyle w:val="ListBullet"/>
          </w:pPr>
          <w:r>
            <w:t>Placed 1</w:t>
          </w:r>
          <w:r w:rsidRPr="000926C1">
            <w:rPr>
              <w:vertAlign w:val="superscript"/>
            </w:rPr>
            <w:t>st</w:t>
          </w:r>
          <w:r>
            <w:t xml:space="preserve"> regionally and 4</w:t>
          </w:r>
          <w:r w:rsidRPr="000926C1">
            <w:rPr>
              <w:vertAlign w:val="superscript"/>
            </w:rPr>
            <w:t>th</w:t>
          </w:r>
          <w:r>
            <w:t xml:space="preserve"> worldwide at the year-long contest</w:t>
          </w:r>
        </w:p>
        <w:p w:rsidR="00D40F0A" w:rsidRDefault="000926C1" w:rsidP="00D40F0A">
          <w:pPr>
            <w:pStyle w:val="ListBullet"/>
          </w:pPr>
          <w:r>
            <w:t>Placed 4</w:t>
          </w:r>
          <w:r w:rsidRPr="000926C1">
            <w:rPr>
              <w:vertAlign w:val="superscript"/>
            </w:rPr>
            <w:t>th</w:t>
          </w:r>
          <w:r>
            <w:t xml:space="preserve"> worldwide at the ACSL All-Star Competition</w:t>
          </w:r>
        </w:p>
        <w:p w:rsidR="00D40F0A" w:rsidRDefault="00D40F0A" w:rsidP="00D40F0A">
          <w:pPr>
            <w:pStyle w:val="Heading2"/>
          </w:pPr>
          <w:sdt>
            <w:sdtPr>
              <w:id w:val="63790132"/>
              <w:placeholder>
                <w:docPart w:val="A263E5BF814FF04F8EBA3D4A4608BD64"/>
              </w:placeholder>
            </w:sdtPr>
            <w:sdtContent>
              <w:r>
                <w:t>Science Olympiad</w:t>
              </w:r>
            </w:sdtContent>
          </w:sdt>
          <w:r>
            <w:tab/>
          </w:r>
          <w:r w:rsidR="007D0890">
            <w:t>June 2012-Present</w:t>
          </w:r>
        </w:p>
        <w:sdt>
          <w:sdtPr>
            <w:id w:val="63790133"/>
            <w:placeholder>
              <w:docPart w:val="6F42283F2CA5754680EEAD666D8A702E"/>
            </w:placeholder>
          </w:sdtPr>
          <w:sdtContent>
            <w:p w:rsidR="007D0890" w:rsidRDefault="00D40F0A" w:rsidP="002B6436">
              <w:pPr>
                <w:pStyle w:val="ListBullet"/>
              </w:pPr>
              <w:r>
                <w:t xml:space="preserve">Competed </w:t>
              </w:r>
              <w:r w:rsidR="007D0890">
                <w:t>in events on various scientific topics including genetics, circuitry, and engineering with both middle and high school teams</w:t>
              </w:r>
            </w:p>
            <w:p w:rsidR="000B6152" w:rsidRDefault="007D0890" w:rsidP="00D40F0A">
              <w:pPr>
                <w:pStyle w:val="ListBullet"/>
              </w:pPr>
              <w:r>
                <w:t xml:space="preserve">Attended national competition with school team in 2013 after placing </w:t>
              </w:r>
              <w:r w:rsidR="00C44A3E">
                <w:t>1</w:t>
              </w:r>
              <w:r w:rsidR="00C44A3E" w:rsidRPr="00C44A3E">
                <w:rPr>
                  <w:vertAlign w:val="superscript"/>
                </w:rPr>
                <w:t>st</w:t>
              </w:r>
              <w:r w:rsidR="00C44A3E">
                <w:t xml:space="preserve"> </w:t>
              </w:r>
              <w:r>
                <w:t>statewide</w:t>
              </w:r>
            </w:p>
          </w:sdtContent>
        </w:sdt>
      </w:sdtContent>
    </w:sdt>
    <w:p w:rsidR="000B6152" w:rsidRDefault="000B6152">
      <w:pPr>
        <w:pStyle w:val="Heading1"/>
      </w:pPr>
      <w:r>
        <w:t>Education</w:t>
      </w:r>
    </w:p>
    <w:p w:rsidR="000B6152" w:rsidRDefault="000B6152">
      <w:pPr>
        <w:pStyle w:val="Heading2"/>
      </w:pPr>
      <w:sdt>
        <w:sdtPr>
          <w:id w:val="9459748"/>
          <w:placeholder>
            <w:docPart w:val="7364F7C10C3AD74C800BE8BE3C3C442A"/>
          </w:placeholder>
        </w:sdtPr>
        <w:sdtContent>
          <w:r w:rsidR="00E3211B">
            <w:t xml:space="preserve">William G. </w:t>
          </w:r>
          <w:proofErr w:type="spellStart"/>
          <w:r w:rsidR="00E3211B">
            <w:t>Enloe</w:t>
          </w:r>
          <w:proofErr w:type="spellEnd"/>
          <w:r w:rsidR="00E3211B">
            <w:t xml:space="preserve"> High School</w:t>
          </w:r>
        </w:sdtContent>
      </w:sdt>
      <w:r>
        <w:tab/>
      </w:r>
      <w:r w:rsidR="009A097B">
        <w:t xml:space="preserve">August </w:t>
      </w:r>
      <w:r w:rsidR="00E3211B">
        <w:t>2013-Present</w:t>
      </w:r>
    </w:p>
    <w:sdt>
      <w:sdtPr>
        <w:id w:val="9459749"/>
        <w:placeholder>
          <w:docPart w:val="27C3B536FAECDD4DA98D9397A4DC6653"/>
        </w:placeholder>
      </w:sdtPr>
      <w:sdtContent>
        <w:p w:rsidR="000B6152" w:rsidRDefault="00E3211B">
          <w:pPr>
            <w:pStyle w:val="BodyText"/>
          </w:pPr>
          <w:r>
            <w:t xml:space="preserve">I attend </w:t>
          </w:r>
          <w:proofErr w:type="spellStart"/>
          <w:r>
            <w:t>Enloe</w:t>
          </w:r>
          <w:proofErr w:type="spellEnd"/>
          <w:r>
            <w:t xml:space="preserve"> High School, where I take rigorous classes such as Calculus AB/BC, AP Environmental Science, AP World History, Honors Spanish III, and Honors Computer Science III/IV.</w:t>
          </w:r>
          <w:r w:rsidR="007D0890">
            <w:t xml:space="preserve"> I also participate in Key Club, a service program requiring 50 hours of service annually.</w:t>
          </w:r>
        </w:p>
      </w:sdtContent>
    </w:sdt>
    <w:p w:rsidR="000B6152" w:rsidRDefault="000B6152">
      <w:pPr>
        <w:pStyle w:val="Heading2"/>
      </w:pPr>
      <w:sdt>
        <w:sdtPr>
          <w:id w:val="9459752"/>
          <w:placeholder>
            <w:docPart w:val="8B7F847E6974FE4EB5CB0D2FFF7A1C85"/>
          </w:placeholder>
        </w:sdtPr>
        <w:sdtContent>
          <w:r w:rsidR="009A097B">
            <w:t>Fred J. Carnage Middle School</w:t>
          </w:r>
        </w:sdtContent>
      </w:sdt>
      <w:r>
        <w:tab/>
      </w:r>
      <w:r w:rsidR="009A097B">
        <w:t>August 2010 – June 2013</w:t>
      </w:r>
    </w:p>
    <w:sdt>
      <w:sdtPr>
        <w:id w:val="9459753"/>
        <w:placeholder>
          <w:docPart w:val="745BDFC4E59D4444B240007B532455DD"/>
        </w:placeholder>
      </w:sdtPr>
      <w:sdtContent>
        <w:p w:rsidR="000B6152" w:rsidRDefault="00431514">
          <w:pPr>
            <w:pStyle w:val="BodyText"/>
          </w:pPr>
          <w:r>
            <w:t>I attended Carnage Middle School, where I took classes such as Algebra I, Geometry, Algebra II, and Sp</w:t>
          </w:r>
          <w:r w:rsidR="00D40F0A">
            <w:t>anish I. I also participated with the school’s Science Olympiad team.</w:t>
          </w:r>
        </w:p>
      </w:sdtContent>
    </w:sdt>
    <w:p w:rsidR="000B6152" w:rsidRDefault="000B6152">
      <w:pPr>
        <w:pStyle w:val="Heading1"/>
      </w:pPr>
      <w:r>
        <w:t>Skills</w:t>
      </w:r>
    </w:p>
    <w:sdt>
      <w:sdtPr>
        <w:id w:val="9459754"/>
        <w:placeholder>
          <w:docPart w:val="9B8DF6A354D1194C9A5E75B5CA9C570D"/>
        </w:placeholder>
      </w:sdtPr>
      <w:sdtContent>
        <w:p w:rsidR="000B6152" w:rsidRDefault="00C44A3E">
          <w:pPr>
            <w:pStyle w:val="BodyText"/>
          </w:pPr>
          <w:r>
            <w:t xml:space="preserve">My skills include programming in C++, JavaScript, and PHP, along with knowledge in Python, Ruby, and Java. </w:t>
          </w:r>
          <w:r w:rsidR="00BC2D02">
            <w:t>I am experienced in</w:t>
          </w:r>
          <w:r w:rsidR="007D0168">
            <w:t xml:space="preserve"> HTML5 and CSS3, and I can use image manipulation tools such as GIMP and </w:t>
          </w:r>
          <w:proofErr w:type="spellStart"/>
          <w:r w:rsidR="007D0168">
            <w:t>Inkscape</w:t>
          </w:r>
          <w:proofErr w:type="spellEnd"/>
          <w:r w:rsidR="007D0168">
            <w:t>.</w:t>
          </w:r>
          <w:r w:rsidR="002B6436">
            <w:t xml:space="preserve"> I have a strong background in science and </w:t>
          </w:r>
          <w:r w:rsidR="00EE12CA">
            <w:t>math.</w:t>
          </w:r>
        </w:p>
      </w:sdtContent>
    </w:sdt>
    <w:p w:rsidR="000B6152" w:rsidRDefault="000B6152"/>
    <w:sectPr w:rsidR="000B6152" w:rsidSect="000B6152">
      <w:headerReference w:type="default" r:id="rId7"/>
      <w:headerReference w:type="first" r:id="rId8"/>
      <w:pgSz w:w="12240" w:h="15840"/>
      <w:pgMar w:top="720" w:right="1080" w:bottom="72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2AB" w:rsidRDefault="008722AB">
      <w:pPr>
        <w:spacing w:line="240" w:lineRule="auto"/>
      </w:pPr>
      <w:r>
        <w:separator/>
      </w:r>
    </w:p>
  </w:endnote>
  <w:endnote w:type="continuationSeparator" w:id="0">
    <w:p w:rsidR="008722AB" w:rsidRDefault="008722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2AB" w:rsidRDefault="008722AB">
      <w:pPr>
        <w:spacing w:line="240" w:lineRule="auto"/>
      </w:pPr>
      <w:r>
        <w:separator/>
      </w:r>
    </w:p>
  </w:footnote>
  <w:footnote w:type="continuationSeparator" w:id="0">
    <w:p w:rsidR="008722AB" w:rsidRDefault="008722AB">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2AB" w:rsidRDefault="008722AB">
    <w:pPr>
      <w:pStyle w:val="Header"/>
    </w:pPr>
    <w:r>
      <w:t xml:space="preserve">Page </w:t>
    </w:r>
    <w:fldSimple w:instr=" page ">
      <w:r>
        <w:rPr>
          <w:noProof/>
        </w:rPr>
        <w:t>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2AB" w:rsidRDefault="008722AB">
    <w:pPr>
      <w:pStyle w:val="Title"/>
    </w:pPr>
    <w:r>
      <w:t>Miguel de los Reyes</w:t>
    </w:r>
  </w:p>
  <w:p w:rsidR="008722AB" w:rsidRDefault="00B80C20">
    <w:pPr>
      <w:pStyle w:val="ContactDetails"/>
    </w:pPr>
    <w:r>
      <w:t>817 E Main St, Durham</w:t>
    </w:r>
    <w:r w:rsidR="008722AB">
      <w:t xml:space="preserve">, </w:t>
    </w:r>
    <w:r>
      <w:t>NC</w:t>
    </w:r>
    <w:r w:rsidR="008722AB">
      <w:t xml:space="preserve"> </w:t>
    </w:r>
    <w:r>
      <w:t>27701</w:t>
    </w:r>
    <w:r w:rsidR="008722AB">
      <w:br/>
      <w:t xml:space="preserve">Phone: </w:t>
    </w:r>
    <w:r w:rsidRPr="00B80C20">
      <w:t>(919) 530-1911</w:t>
    </w:r>
    <w:r w:rsidR="00AB53BE">
      <w:t xml:space="preserve"> </w:t>
    </w:r>
    <w:r w:rsidR="008722AB">
      <w:t xml:space="preserve">E-Mail: </w:t>
    </w:r>
    <w:r w:rsidR="008722AB">
      <w:fldChar w:fldCharType="begin"/>
    </w:r>
    <w:r w:rsidR="008722AB">
      <w:instrText xml:space="preserve"> PLACEHOLDER </w:instrText>
    </w:r>
    <w:r w:rsidR="008722AB">
      <w:fldChar w:fldCharType="begin"/>
    </w:r>
    <w:r w:rsidR="008722AB">
      <w:instrText xml:space="preserve"> IF </w:instrText>
    </w:r>
    <w:fldSimple w:instr=" USERPROPERTY EmailAddress1 ">
      <w:r w:rsidR="00B247E6">
        <w:rPr>
          <w:noProof/>
        </w:rPr>
        <w:instrText>migueldr@shodor.org</w:instrText>
      </w:r>
    </w:fldSimple>
    <w:r w:rsidR="008722AB">
      <w:instrText xml:space="preserve">="" "[Your E-Mail]" </w:instrText>
    </w:r>
    <w:fldSimple w:instr=" USERPROPERTY EmailAddress1 ">
      <w:r w:rsidR="00B247E6">
        <w:rPr>
          <w:noProof/>
        </w:rPr>
        <w:instrText>migueldr@shodor.org</w:instrText>
      </w:r>
    </w:fldSimple>
    <w:r w:rsidR="008722AB">
      <w:fldChar w:fldCharType="separate"/>
    </w:r>
    <w:r w:rsidR="00B247E6">
      <w:rPr>
        <w:noProof/>
      </w:rPr>
      <w:instrText>migueldr@shodor.org</w:instrText>
    </w:r>
    <w:r w:rsidR="008722AB">
      <w:fldChar w:fldCharType="end"/>
    </w:r>
    <w:r w:rsidR="008722AB">
      <w:instrText xml:space="preserve"> \* MERGEFORMAT</w:instrText>
    </w:r>
    <w:r w:rsidR="008722AB">
      <w:fldChar w:fldCharType="separate"/>
    </w:r>
    <w:r w:rsidR="00B247E6">
      <w:t>migueldr@shodor.org</w:t>
    </w:r>
    <w:r w:rsidR="008722AB">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0B6152"/>
    <w:rsid w:val="000170AB"/>
    <w:rsid w:val="000926C1"/>
    <w:rsid w:val="000B6152"/>
    <w:rsid w:val="002B6436"/>
    <w:rsid w:val="002D3A2B"/>
    <w:rsid w:val="00431514"/>
    <w:rsid w:val="00511B4C"/>
    <w:rsid w:val="007D0168"/>
    <w:rsid w:val="007D0890"/>
    <w:rsid w:val="008722AB"/>
    <w:rsid w:val="009A097B"/>
    <w:rsid w:val="00AB53BE"/>
    <w:rsid w:val="00AF2D97"/>
    <w:rsid w:val="00B247E6"/>
    <w:rsid w:val="00B80C20"/>
    <w:rsid w:val="00BC2D02"/>
    <w:rsid w:val="00C44A3E"/>
    <w:rsid w:val="00D40F0A"/>
    <w:rsid w:val="00D472AC"/>
    <w:rsid w:val="00E3211B"/>
    <w:rsid w:val="00EE12CA"/>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27C3B536FAECDD4DA98D9397A4DC6653">
    <w:name w:val="27C3B536FAECDD4DA98D9397A4DC6653"/>
    <w:rsid w:val="000926C1"/>
    <w:rPr>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5F07697733234F8C5E48E775517A3F"/>
        <w:category>
          <w:name w:val="General"/>
          <w:gallery w:val="placeholder"/>
        </w:category>
        <w:types>
          <w:type w:val="bbPlcHdr"/>
        </w:types>
        <w:behaviors>
          <w:behavior w:val="content"/>
        </w:behaviors>
        <w:guid w:val="{8C6BF8B9-3D0E-A74A-A8DC-B72D620B41CC}"/>
      </w:docPartPr>
      <w:docPartBody>
        <w:p w:rsidR="003B5B0C" w:rsidRDefault="003B5B0C">
          <w:pPr>
            <w:pStyle w:val="465F07697733234F8C5E48E775517A3F"/>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37BC78CC1FB3ED4C94E522D8363E499E"/>
        <w:category>
          <w:name w:val="General"/>
          <w:gallery w:val="placeholder"/>
        </w:category>
        <w:types>
          <w:type w:val="bbPlcHdr"/>
        </w:types>
        <w:behaviors>
          <w:behavior w:val="content"/>
        </w:behaviors>
        <w:guid w:val="{7C1C83A7-BE01-6244-A28F-CCB95CBAA9B7}"/>
      </w:docPartPr>
      <w:docPartBody>
        <w:p w:rsidR="003B5B0C" w:rsidRDefault="003B5B0C">
          <w:pPr>
            <w:pStyle w:val="37BC78CC1FB3ED4C94E522D8363E499E"/>
          </w:pPr>
          <w:r>
            <w:t>Lorem ipsum dolor</w:t>
          </w:r>
        </w:p>
      </w:docPartBody>
    </w:docPart>
    <w:docPart>
      <w:docPartPr>
        <w:name w:val="4171CE82EDB9404DB50D2FE7B05F29F9"/>
        <w:category>
          <w:name w:val="General"/>
          <w:gallery w:val="placeholder"/>
        </w:category>
        <w:types>
          <w:type w:val="bbPlcHdr"/>
        </w:types>
        <w:behaviors>
          <w:behavior w:val="content"/>
        </w:behaviors>
        <w:guid w:val="{00D5F253-6402-B444-AB42-E0BD99733614}"/>
      </w:docPartPr>
      <w:docPartBody>
        <w:p w:rsidR="003B5B0C" w:rsidRDefault="003B5B0C">
          <w:pPr>
            <w:pStyle w:val="ListBullet"/>
          </w:pPr>
          <w:r>
            <w:t>Etiam cursus suscipit enim. Nulla facilisi. Integer eleifend diam eu diam. Donec dapibus enim sollicitudin nulla. Nam hendrerit. Nunc id nisi. Curabitur sed neque. Pellentesque placerat consequat pede.</w:t>
          </w:r>
        </w:p>
        <w:p w:rsidR="003B5B0C" w:rsidRDefault="003B5B0C">
          <w:pPr>
            <w:pStyle w:val="ListBullet"/>
          </w:pPr>
          <w:r>
            <w:t>Nullam dapibus elementum metus. Aenean libero sem, commodo euismod, imperdiet et, molestie vel, neque. Duis nec sapien eu pede consectetuer placerat.</w:t>
          </w:r>
        </w:p>
        <w:p w:rsidR="003B5B0C" w:rsidRDefault="003B5B0C">
          <w:pPr>
            <w:pStyle w:val="4171CE82EDB9404DB50D2FE7B05F29F9"/>
          </w:pPr>
          <w:r>
            <w:t>Pellentesque interdum, tellus non consectetuer mattis, lectus eros volutpat nunc, auctor nonummy nulla lectus nec tellus. Aliquam hendrerit lorem vulputate turpis.</w:t>
          </w:r>
        </w:p>
      </w:docPartBody>
    </w:docPart>
    <w:docPart>
      <w:docPartPr>
        <w:name w:val="9570383241931C4B81D296C4E36FB002"/>
        <w:category>
          <w:name w:val="General"/>
          <w:gallery w:val="placeholder"/>
        </w:category>
        <w:types>
          <w:type w:val="bbPlcHdr"/>
        </w:types>
        <w:behaviors>
          <w:behavior w:val="content"/>
        </w:behaviors>
        <w:guid w:val="{39E0C14F-380E-DA4A-B59F-E12DE7F492E2}"/>
      </w:docPartPr>
      <w:docPartBody>
        <w:p w:rsidR="003B5B0C" w:rsidRDefault="003B5B0C">
          <w:pPr>
            <w:pStyle w:val="9570383241931C4B81D296C4E36FB002"/>
          </w:pPr>
          <w:r>
            <w:t>Lorem ipsum dolor</w:t>
          </w:r>
        </w:p>
      </w:docPartBody>
    </w:docPart>
    <w:docPart>
      <w:docPartPr>
        <w:name w:val="F526773FDECEDE42AC8732AFE76CD126"/>
        <w:category>
          <w:name w:val="General"/>
          <w:gallery w:val="placeholder"/>
        </w:category>
        <w:types>
          <w:type w:val="bbPlcHdr"/>
        </w:types>
        <w:behaviors>
          <w:behavior w:val="content"/>
        </w:behaviors>
        <w:guid w:val="{70E84F3A-71A5-724B-A7CC-7D39A24E8376}"/>
      </w:docPartPr>
      <w:docPartBody>
        <w:p w:rsidR="003B5B0C" w:rsidRDefault="003B5B0C">
          <w:pPr>
            <w:pStyle w:val="ListBullet"/>
          </w:pPr>
          <w:r>
            <w:t>Etiam cursus suscipit enim. Nulla facilisi. Integer eleifend diam eu diam. Donec dapibus enim sollicitudin nulla. Nam hendrerit. Nunc id nisi. Curabitur sed neque. Pellentesque placerat consequat pede.</w:t>
          </w:r>
        </w:p>
        <w:p w:rsidR="003B5B0C" w:rsidRDefault="003B5B0C">
          <w:pPr>
            <w:pStyle w:val="ListBullet"/>
          </w:pPr>
          <w:r>
            <w:t>Nullam dapibus elementum metus. Aenean libero sem, commodo euismod, imperdiet et, molestie vel, neque. Duis nec sapien eu pede consectetuer placerat.</w:t>
          </w:r>
        </w:p>
        <w:p w:rsidR="003B5B0C" w:rsidRDefault="003B5B0C">
          <w:pPr>
            <w:pStyle w:val="F526773FDECEDE42AC8732AFE76CD126"/>
          </w:pPr>
          <w:r>
            <w:t>Pellentesque interdum, tellus non consectetuer mattis, lectus eros volutpat nunc, auctor nonummy nulla lectus nec tellus. Aliquam hendrerit lorem vulputate turpis.</w:t>
          </w:r>
        </w:p>
      </w:docPartBody>
    </w:docPart>
    <w:docPart>
      <w:docPartPr>
        <w:name w:val="7364F7C10C3AD74C800BE8BE3C3C442A"/>
        <w:category>
          <w:name w:val="General"/>
          <w:gallery w:val="placeholder"/>
        </w:category>
        <w:types>
          <w:type w:val="bbPlcHdr"/>
        </w:types>
        <w:behaviors>
          <w:behavior w:val="content"/>
        </w:behaviors>
        <w:guid w:val="{481321B2-EC54-C242-A164-D15A8EA9FE6B}"/>
      </w:docPartPr>
      <w:docPartBody>
        <w:p w:rsidR="003B5B0C" w:rsidRDefault="003B5B0C">
          <w:pPr>
            <w:pStyle w:val="7364F7C10C3AD74C800BE8BE3C3C442A"/>
          </w:pPr>
          <w:r>
            <w:t>Aliquam dapibus.</w:t>
          </w:r>
        </w:p>
      </w:docPartBody>
    </w:docPart>
    <w:docPart>
      <w:docPartPr>
        <w:name w:val="27C3B536FAECDD4DA98D9397A4DC6653"/>
        <w:category>
          <w:name w:val="General"/>
          <w:gallery w:val="placeholder"/>
        </w:category>
        <w:types>
          <w:type w:val="bbPlcHdr"/>
        </w:types>
        <w:behaviors>
          <w:behavior w:val="content"/>
        </w:behaviors>
        <w:guid w:val="{BA0C327F-4B14-B742-8A5B-A01985BA969F}"/>
      </w:docPartPr>
      <w:docPartBody>
        <w:p w:rsidR="003B5B0C" w:rsidRDefault="003B5B0C">
          <w:pPr>
            <w:pStyle w:val="27C3B536FAECDD4DA98D9397A4DC665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B7F847E6974FE4EB5CB0D2FFF7A1C85"/>
        <w:category>
          <w:name w:val="General"/>
          <w:gallery w:val="placeholder"/>
        </w:category>
        <w:types>
          <w:type w:val="bbPlcHdr"/>
        </w:types>
        <w:behaviors>
          <w:behavior w:val="content"/>
        </w:behaviors>
        <w:guid w:val="{11E2C140-9AFE-B647-B810-E378439CF487}"/>
      </w:docPartPr>
      <w:docPartBody>
        <w:p w:rsidR="003B5B0C" w:rsidRDefault="003B5B0C">
          <w:pPr>
            <w:pStyle w:val="8B7F847E6974FE4EB5CB0D2FFF7A1C85"/>
          </w:pPr>
          <w:r>
            <w:t>Aliquam dapibus.</w:t>
          </w:r>
        </w:p>
      </w:docPartBody>
    </w:docPart>
    <w:docPart>
      <w:docPartPr>
        <w:name w:val="745BDFC4E59D4444B240007B532455DD"/>
        <w:category>
          <w:name w:val="General"/>
          <w:gallery w:val="placeholder"/>
        </w:category>
        <w:types>
          <w:type w:val="bbPlcHdr"/>
        </w:types>
        <w:behaviors>
          <w:behavior w:val="content"/>
        </w:behaviors>
        <w:guid w:val="{B8A94D7A-C8FF-704C-B0EB-B4001AC68A19}"/>
      </w:docPartPr>
      <w:docPartBody>
        <w:p w:rsidR="003B5B0C" w:rsidRDefault="003B5B0C">
          <w:pPr>
            <w:pStyle w:val="745BDFC4E59D4444B240007B532455D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8DF6A354D1194C9A5E75B5CA9C570D"/>
        <w:category>
          <w:name w:val="General"/>
          <w:gallery w:val="placeholder"/>
        </w:category>
        <w:types>
          <w:type w:val="bbPlcHdr"/>
        </w:types>
        <w:behaviors>
          <w:behavior w:val="content"/>
        </w:behaviors>
        <w:guid w:val="{7D5FEB0B-D5AB-E644-BBE6-02396866ACB9}"/>
      </w:docPartPr>
      <w:docPartBody>
        <w:p w:rsidR="003B5B0C" w:rsidRDefault="003B5B0C">
          <w:pPr>
            <w:pStyle w:val="9B8DF6A354D1194C9A5E75B5CA9C570D"/>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A263E5BF814FF04F8EBA3D4A4608BD64"/>
        <w:category>
          <w:name w:val="General"/>
          <w:gallery w:val="placeholder"/>
        </w:category>
        <w:types>
          <w:type w:val="bbPlcHdr"/>
        </w:types>
        <w:behaviors>
          <w:behavior w:val="content"/>
        </w:behaviors>
        <w:guid w:val="{A501F89C-CB8D-8243-B5E7-0623952DDF8F}"/>
      </w:docPartPr>
      <w:docPartBody>
        <w:p w:rsidR="003B5B0C" w:rsidRDefault="003B5B0C" w:rsidP="003B5B0C">
          <w:pPr>
            <w:pStyle w:val="A263E5BF814FF04F8EBA3D4A4608BD64"/>
          </w:pPr>
          <w:r>
            <w:t>Lorem ipsum dolor</w:t>
          </w:r>
        </w:p>
      </w:docPartBody>
    </w:docPart>
    <w:docPart>
      <w:docPartPr>
        <w:name w:val="6F42283F2CA5754680EEAD666D8A702E"/>
        <w:category>
          <w:name w:val="General"/>
          <w:gallery w:val="placeholder"/>
        </w:category>
        <w:types>
          <w:type w:val="bbPlcHdr"/>
        </w:types>
        <w:behaviors>
          <w:behavior w:val="content"/>
        </w:behaviors>
        <w:guid w:val="{712184A9-48E8-5A4B-959E-0F855D243C62}"/>
      </w:docPartPr>
      <w:docPartBody>
        <w:p w:rsidR="003B5B0C" w:rsidRDefault="003B5B0C">
          <w:pPr>
            <w:pStyle w:val="ListBullet"/>
          </w:pPr>
          <w:r>
            <w:t>Etiam cursus suscipit enim. Nulla facilisi. Integer eleifend diam eu diam. Donec dapibus enim sollicitudin nulla. Nam hendrerit. Nunc id nisi. Curabitur sed neque. Pellentesque placerat consequat pede.</w:t>
          </w:r>
        </w:p>
        <w:p w:rsidR="003B5B0C" w:rsidRDefault="003B5B0C">
          <w:pPr>
            <w:pStyle w:val="ListBullet"/>
          </w:pPr>
          <w:r>
            <w:t>Nullam dapibus elementum metus. Aenean libero sem, commodo euismod, imperdiet et, molestie vel, neque. Duis nec sapien eu pede consectetuer placerat.</w:t>
          </w:r>
        </w:p>
        <w:p w:rsidR="003B5B0C" w:rsidRDefault="003B5B0C" w:rsidP="003B5B0C">
          <w:pPr>
            <w:pStyle w:val="6F42283F2CA5754680EEAD666D8A702E"/>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B5B0C"/>
    <w:rsid w:val="003B5B0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pPr>
      <w:spacing w:after="200"/>
    </w:pPr>
    <w:rPr>
      <w:rFonts w:eastAsiaTheme="minorHAnsi"/>
      <w:sz w:val="20"/>
      <w:szCs w:val="22"/>
    </w:rPr>
  </w:style>
  <w:style w:type="character" w:customStyle="1" w:styleId="BodyTextChar">
    <w:name w:val="Body Text Char"/>
    <w:basedOn w:val="DefaultParagraphFont"/>
    <w:link w:val="BodyText"/>
    <w:rPr>
      <w:rFonts w:eastAsiaTheme="minorHAnsi"/>
      <w:sz w:val="20"/>
      <w:szCs w:val="22"/>
    </w:rPr>
  </w:style>
  <w:style w:type="paragraph" w:customStyle="1" w:styleId="465F07697733234F8C5E48E775517A3F">
    <w:name w:val="465F07697733234F8C5E48E775517A3F"/>
  </w:style>
  <w:style w:type="paragraph" w:customStyle="1" w:styleId="37BC78CC1FB3ED4C94E522D8363E499E">
    <w:name w:val="37BC78CC1FB3ED4C94E522D8363E499E"/>
  </w:style>
  <w:style w:type="paragraph" w:styleId="ListBullet">
    <w:name w:val="List Bullet"/>
    <w:basedOn w:val="Normal"/>
    <w:rsid w:val="003B5B0C"/>
    <w:pPr>
      <w:numPr>
        <w:numId w:val="1"/>
      </w:numPr>
      <w:spacing w:after="120" w:line="276" w:lineRule="auto"/>
    </w:pPr>
    <w:rPr>
      <w:rFonts w:eastAsiaTheme="minorHAnsi"/>
      <w:sz w:val="20"/>
      <w:szCs w:val="22"/>
    </w:rPr>
  </w:style>
  <w:style w:type="paragraph" w:customStyle="1" w:styleId="4171CE82EDB9404DB50D2FE7B05F29F9">
    <w:name w:val="4171CE82EDB9404DB50D2FE7B05F29F9"/>
  </w:style>
  <w:style w:type="paragraph" w:customStyle="1" w:styleId="9570383241931C4B81D296C4E36FB002">
    <w:name w:val="9570383241931C4B81D296C4E36FB002"/>
  </w:style>
  <w:style w:type="paragraph" w:customStyle="1" w:styleId="F526773FDECEDE42AC8732AFE76CD126">
    <w:name w:val="F526773FDECEDE42AC8732AFE76CD126"/>
  </w:style>
  <w:style w:type="paragraph" w:customStyle="1" w:styleId="7364F7C10C3AD74C800BE8BE3C3C442A">
    <w:name w:val="7364F7C10C3AD74C800BE8BE3C3C442A"/>
  </w:style>
  <w:style w:type="paragraph" w:customStyle="1" w:styleId="27C3B536FAECDD4DA98D9397A4DC6653">
    <w:name w:val="27C3B536FAECDD4DA98D9397A4DC6653"/>
  </w:style>
  <w:style w:type="paragraph" w:customStyle="1" w:styleId="8B7F847E6974FE4EB5CB0D2FFF7A1C85">
    <w:name w:val="8B7F847E6974FE4EB5CB0D2FFF7A1C85"/>
  </w:style>
  <w:style w:type="paragraph" w:customStyle="1" w:styleId="745BDFC4E59D4444B240007B532455DD">
    <w:name w:val="745BDFC4E59D4444B240007B532455DD"/>
  </w:style>
  <w:style w:type="paragraph" w:customStyle="1" w:styleId="9B8DF6A354D1194C9A5E75B5CA9C570D">
    <w:name w:val="9B8DF6A354D1194C9A5E75B5CA9C570D"/>
  </w:style>
  <w:style w:type="paragraph" w:customStyle="1" w:styleId="6715EB463A57D84B8460E1304DB481DB">
    <w:name w:val="6715EB463A57D84B8460E1304DB481DB"/>
    <w:rsid w:val="003B5B0C"/>
  </w:style>
  <w:style w:type="paragraph" w:customStyle="1" w:styleId="BC0C600F1819CB49BCA68A5C3CBC9FB1">
    <w:name w:val="BC0C600F1819CB49BCA68A5C3CBC9FB1"/>
    <w:rsid w:val="003B5B0C"/>
  </w:style>
  <w:style w:type="paragraph" w:customStyle="1" w:styleId="A263E5BF814FF04F8EBA3D4A4608BD64">
    <w:name w:val="A263E5BF814FF04F8EBA3D4A4608BD64"/>
    <w:rsid w:val="003B5B0C"/>
  </w:style>
  <w:style w:type="paragraph" w:customStyle="1" w:styleId="6F42283F2CA5754680EEAD666D8A702E">
    <w:name w:val="6F42283F2CA5754680EEAD666D8A702E"/>
    <w:rsid w:val="003B5B0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0</TotalTime>
  <Pages>1</Pages>
  <Words>368</Words>
  <Characters>2099</Characters>
  <Application>Microsoft Macintosh Word</Application>
  <DocSecurity>0</DocSecurity>
  <Lines>17</Lines>
  <Paragraphs>4</Paragraphs>
  <ScaleCrop>false</ScaleCrop>
  <Manager/>
  <Company/>
  <LinksUpToDate>false</LinksUpToDate>
  <CharactersWithSpaces>2577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del los Reyes</dc:creator>
  <cp:keywords/>
  <dc:description/>
  <cp:lastModifiedBy>Miguel del los Reyes</cp:lastModifiedBy>
  <cp:revision>3</cp:revision>
  <cp:lastPrinted>2014-07-29T17:32:00Z</cp:lastPrinted>
  <dcterms:created xsi:type="dcterms:W3CDTF">2014-07-29T17:32:00Z</dcterms:created>
  <dcterms:modified xsi:type="dcterms:W3CDTF">2014-07-29T17:32:00Z</dcterms:modified>
  <cp:category/>
</cp:coreProperties>
</file>